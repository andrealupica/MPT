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0B5356" w:rsidP="00BD67AE">
            <w:pPr>
              <w:pStyle w:val="Nessunaspaziatura"/>
              <w:spacing w:line="360" w:lineRule="auto"/>
            </w:pPr>
            <w:r>
              <w:t>2</w:t>
            </w:r>
            <w:r w:rsidR="00DA3B54">
              <w:t>8</w:t>
            </w:r>
            <w:r w:rsidR="00FA7372">
              <w:t>.03</w:t>
            </w:r>
            <w:r w:rsidR="003F388D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990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1E39C0" w:rsidRPr="009602CE" w:rsidTr="00990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2E3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 ho fatto il file pdf. Inizialmente ho fatto visualizzare le tabelle iniziali</w:t>
            </w: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31774D6" wp14:editId="34E3D4B4">
                  <wp:extent cx="6120130" cy="354774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4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cercato un modo per avere i dati nelle diverse colonne. Ho pensato di usare un’array bidimensionale dove il primo campo indicava il semestre e nel secondo inseriro tutti i gruppi delle materie, così che in seguito eseguivo una select dal DB e tiravo fuori i nomi delle materie.</w:t>
            </w: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quindi provato a costruire l’array bidimensionale in questo modo</w:t>
            </w: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A752AFD" wp14:editId="09970195">
                  <wp:extent cx="2038350" cy="276225"/>
                  <wp:effectExtent l="0" t="0" r="0" b="952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Il risultato è stato il seguente.</w:t>
            </w: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2308956" wp14:editId="4C0E1667">
                  <wp:extent cx="1257300" cy="150495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5108DD" w:rsidRDefault="005108DD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Questo risultato implica che nel semestre 0 e 1 non ci sono pianificazioni, nel secondo c’è il gruppo 51 e 53, nel terzo il gruppo 13 e 63 e nel 4 il 14. Controllando sul foglio il risultato è corretto. Ci sarebbero anche altri gruppi ma poiché la classe è la B non viene visualizzato.</w:t>
            </w:r>
          </w:p>
          <w:p w:rsidR="00A921BB" w:rsidRDefault="00A921BB" w:rsidP="00EE462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A921BB" w:rsidRDefault="00A921BB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lastRenderedPageBreak/>
              <w:t>Dopodiché ho controllato quante righe fossero necessarie per ogni tabella, per farlo ho utilizzato questa riga di codice</w:t>
            </w:r>
          </w:p>
          <w:p w:rsidR="00A921BB" w:rsidRDefault="00A921BB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84886E6" wp14:editId="7D0EEC6F">
                  <wp:extent cx="3543300" cy="923925"/>
                  <wp:effectExtent l="0" t="0" r="0" b="9525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1BB" w:rsidRDefault="00A921BB" w:rsidP="00EE462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A921BB" w:rsidRDefault="00A921BB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 questo modo controllavo dove vi erano più dati in ogni array e quindi settavo il numero di righe necessarie per ogni tabella.</w:t>
            </w:r>
          </w:p>
          <w:p w:rsidR="006F375F" w:rsidRDefault="006F375F" w:rsidP="00EE462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6F375F" w:rsidRDefault="001263DE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Infine ho stampato il tutto e questo è il risultato</w:t>
            </w:r>
          </w:p>
          <w:p w:rsidR="001263DE" w:rsidRDefault="001263DE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6114CDE" wp14:editId="5EB23603">
                  <wp:extent cx="5329555" cy="3356547"/>
                  <wp:effectExtent l="0" t="0" r="4445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952" cy="3364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63DE" w:rsidRDefault="001263DE" w:rsidP="00EE4620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6F375F" w:rsidRPr="005D38D0" w:rsidRDefault="001263DE" w:rsidP="00EE4620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Per ora le scritte si sovrascrivono, ma domani cercherò di risolvere, inoltre mi sono accorto che </w:t>
            </w:r>
            <w:r w:rsidR="00DA1797">
              <w:rPr>
                <w:b w:val="0"/>
                <w:noProof/>
                <w:lang w:eastAsia="it-CH"/>
              </w:rPr>
              <w:t>è presente una linea vuota prima di inserire i dati e che essa aumenta ogni tabella successiva. Probabilemente mi sarò dimenticato di settare a 0 qualche valore. Domani cercherò di risolvere questo problema.</w:t>
            </w:r>
            <w:bookmarkStart w:id="0" w:name="_GoBack"/>
            <w:bookmarkEnd w:id="0"/>
          </w:p>
        </w:tc>
      </w:tr>
      <w:tr w:rsidR="00177959" w:rsidRPr="009602CE" w:rsidTr="00990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7959" w:rsidRDefault="00177959" w:rsidP="00A51C2B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DA1797" w:rsidP="00001F55">
            <w:pPr>
              <w:rPr>
                <w:b w:val="0"/>
              </w:rPr>
            </w:pPr>
            <w:r>
              <w:rPr>
                <w:b w:val="0"/>
              </w:rPr>
              <w:t>Un piccolo problema con la tabella che cercherò di risolvere domani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945B0F" w:rsidP="001E0FD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pianificazione</w:t>
            </w:r>
            <w:r w:rsidR="00465CFC"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53B9" w:rsidRPr="00806DCA" w:rsidRDefault="006032E3" w:rsidP="005C559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pagina “approccio interdisciplinare tematico”.</w:t>
            </w:r>
          </w:p>
        </w:tc>
      </w:tr>
    </w:tbl>
    <w:p w:rsidR="00B74878" w:rsidRPr="001567C0" w:rsidRDefault="00B74878" w:rsidP="00B90094">
      <w:pPr>
        <w:tabs>
          <w:tab w:val="left" w:pos="8650"/>
        </w:tabs>
      </w:pPr>
    </w:p>
    <w:sectPr w:rsidR="00B74878" w:rsidRPr="001567C0" w:rsidSect="00183D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F07" w:rsidRDefault="00A73F07" w:rsidP="00DC1A1A">
      <w:pPr>
        <w:spacing w:after="0" w:line="240" w:lineRule="auto"/>
      </w:pPr>
      <w:r>
        <w:separator/>
      </w:r>
    </w:p>
  </w:endnote>
  <w:endnote w:type="continuationSeparator" w:id="0">
    <w:p w:rsidR="00A73F07" w:rsidRDefault="00A73F0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B90094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F375F">
          <w:t xml:space="preserve">Nome </w:t>
        </w:r>
        <w:proofErr w:type="gramStart"/>
        <w:r w:rsidR="006F375F">
          <w:t>Progetto:</w:t>
        </w:r>
      </w:sdtContent>
    </w:sdt>
    <w:r w:rsidR="006F375F">
      <w:tab/>
    </w:r>
    <w:proofErr w:type="gramEnd"/>
    <w:r w:rsidR="006F375F">
      <w:t>Estensione Gestione Approcci Interdisciplinari MP</w:t>
    </w:r>
    <w:r w:rsidR="006F375F">
      <w:tab/>
    </w:r>
    <w:r w:rsidR="006F375F">
      <w:tab/>
    </w:r>
    <w:r w:rsidR="006F375F">
      <w:tab/>
    </w:r>
    <w:r w:rsidR="006F375F">
      <w:rPr>
        <w:lang w:val="it-IT"/>
      </w:rPr>
      <w:tab/>
    </w:r>
    <w:r w:rsidR="006F375F" w:rsidRPr="00BF6ADD">
      <w:rPr>
        <w:bCs/>
        <w:lang w:val="it-IT"/>
      </w:rPr>
      <w:fldChar w:fldCharType="begin"/>
    </w:r>
    <w:r w:rsidR="006F375F" w:rsidRPr="00BF6ADD">
      <w:rPr>
        <w:bCs/>
        <w:lang w:val="it-IT"/>
      </w:rPr>
      <w:instrText>PAGE  \* Arabic  \* MERGEFORMAT</w:instrText>
    </w:r>
    <w:r w:rsidR="006F375F" w:rsidRPr="00BF6ADD">
      <w:rPr>
        <w:bCs/>
        <w:lang w:val="it-IT"/>
      </w:rPr>
      <w:fldChar w:fldCharType="separate"/>
    </w:r>
    <w:r>
      <w:rPr>
        <w:bCs/>
        <w:noProof/>
        <w:lang w:val="it-IT"/>
      </w:rPr>
      <w:t>2</w:t>
    </w:r>
    <w:r w:rsidR="006F375F" w:rsidRPr="00BF6ADD">
      <w:rPr>
        <w:bCs/>
        <w:lang w:val="it-IT"/>
      </w:rPr>
      <w:fldChar w:fldCharType="end"/>
    </w:r>
    <w:r w:rsidR="006F375F">
      <w:rPr>
        <w:lang w:val="it-IT"/>
      </w:rPr>
      <w:t>/</w:t>
    </w:r>
    <w:r w:rsidR="006F375F" w:rsidRPr="00BF6ADD">
      <w:rPr>
        <w:bCs/>
        <w:lang w:val="it-IT"/>
      </w:rPr>
      <w:fldChar w:fldCharType="begin"/>
    </w:r>
    <w:r w:rsidR="006F375F" w:rsidRPr="00BF6ADD">
      <w:rPr>
        <w:bCs/>
        <w:lang w:val="it-IT"/>
      </w:rPr>
      <w:instrText>NUMPAGES  \* Arabic  \* MERGEFORMAT</w:instrText>
    </w:r>
    <w:r w:rsidR="006F375F" w:rsidRPr="00BF6ADD">
      <w:rPr>
        <w:bCs/>
        <w:lang w:val="it-IT"/>
      </w:rPr>
      <w:fldChar w:fldCharType="separate"/>
    </w:r>
    <w:r>
      <w:rPr>
        <w:bCs/>
        <w:noProof/>
        <w:lang w:val="it-IT"/>
      </w:rPr>
      <w:t>2</w:t>
    </w:r>
    <w:r w:rsidR="006F375F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F07" w:rsidRDefault="00A73F07" w:rsidP="00DC1A1A">
      <w:pPr>
        <w:spacing w:after="0" w:line="240" w:lineRule="auto"/>
      </w:pPr>
      <w:r>
        <w:separator/>
      </w:r>
    </w:p>
  </w:footnote>
  <w:footnote w:type="continuationSeparator" w:id="0">
    <w:p w:rsidR="00A73F07" w:rsidRDefault="00A73F0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Pr="00C04A89" w:rsidRDefault="006F375F" w:rsidP="00C04A89">
    <w:pPr>
      <w:rPr>
        <w:shd w:val="clear" w:color="auto" w:fill="000000" w:themeFill="text1"/>
      </w:rPr>
    </w:pPr>
    <w:r>
      <w:t>Andrea Lupica 4AC</w:t>
    </w:r>
  </w:p>
  <w:p w:rsidR="006F375F" w:rsidRDefault="006F375F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75F" w:rsidRDefault="006F375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A2027"/>
    <w:multiLevelType w:val="hybridMultilevel"/>
    <w:tmpl w:val="948E99F4"/>
    <w:lvl w:ilvl="0" w:tplc="7DB28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1288F"/>
    <w:multiLevelType w:val="hybridMultilevel"/>
    <w:tmpl w:val="78CE118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55"/>
    <w:rsid w:val="000067D0"/>
    <w:rsid w:val="0001399E"/>
    <w:rsid w:val="000158A6"/>
    <w:rsid w:val="000244EB"/>
    <w:rsid w:val="00025DC2"/>
    <w:rsid w:val="00025F88"/>
    <w:rsid w:val="00027A63"/>
    <w:rsid w:val="000308FC"/>
    <w:rsid w:val="00030C24"/>
    <w:rsid w:val="00030C7F"/>
    <w:rsid w:val="0003177F"/>
    <w:rsid w:val="00031B4B"/>
    <w:rsid w:val="00033E81"/>
    <w:rsid w:val="00037E6F"/>
    <w:rsid w:val="00040C15"/>
    <w:rsid w:val="00041A72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6AE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86102"/>
    <w:rsid w:val="0009486F"/>
    <w:rsid w:val="000972F0"/>
    <w:rsid w:val="000A02D1"/>
    <w:rsid w:val="000A3157"/>
    <w:rsid w:val="000A3A4C"/>
    <w:rsid w:val="000A3A85"/>
    <w:rsid w:val="000A4009"/>
    <w:rsid w:val="000A7AE3"/>
    <w:rsid w:val="000B1A1B"/>
    <w:rsid w:val="000B5356"/>
    <w:rsid w:val="000B56F7"/>
    <w:rsid w:val="000C0851"/>
    <w:rsid w:val="000C0F11"/>
    <w:rsid w:val="000C1B8F"/>
    <w:rsid w:val="000C2046"/>
    <w:rsid w:val="000C5345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4B3"/>
    <w:rsid w:val="001006F7"/>
    <w:rsid w:val="00100D10"/>
    <w:rsid w:val="00102400"/>
    <w:rsid w:val="001045FB"/>
    <w:rsid w:val="00105960"/>
    <w:rsid w:val="001066CC"/>
    <w:rsid w:val="00110682"/>
    <w:rsid w:val="001146D8"/>
    <w:rsid w:val="00115866"/>
    <w:rsid w:val="001179FD"/>
    <w:rsid w:val="00121EA6"/>
    <w:rsid w:val="00123CF1"/>
    <w:rsid w:val="001263DE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77959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B6044"/>
    <w:rsid w:val="001B64CB"/>
    <w:rsid w:val="001B728D"/>
    <w:rsid w:val="001C0C47"/>
    <w:rsid w:val="001C2A11"/>
    <w:rsid w:val="001C3C91"/>
    <w:rsid w:val="001D0668"/>
    <w:rsid w:val="001D1673"/>
    <w:rsid w:val="001D1A1F"/>
    <w:rsid w:val="001D2729"/>
    <w:rsid w:val="001D7278"/>
    <w:rsid w:val="001E0FD6"/>
    <w:rsid w:val="001E288D"/>
    <w:rsid w:val="001E37BA"/>
    <w:rsid w:val="001E39C0"/>
    <w:rsid w:val="001E54E9"/>
    <w:rsid w:val="001F0C55"/>
    <w:rsid w:val="001F1928"/>
    <w:rsid w:val="001F2D9A"/>
    <w:rsid w:val="001F769A"/>
    <w:rsid w:val="00204158"/>
    <w:rsid w:val="0020631E"/>
    <w:rsid w:val="002065C1"/>
    <w:rsid w:val="00213F66"/>
    <w:rsid w:val="002140D4"/>
    <w:rsid w:val="002142CB"/>
    <w:rsid w:val="00214FB7"/>
    <w:rsid w:val="0022098C"/>
    <w:rsid w:val="00222C1C"/>
    <w:rsid w:val="00224883"/>
    <w:rsid w:val="0023131E"/>
    <w:rsid w:val="00233151"/>
    <w:rsid w:val="002332D8"/>
    <w:rsid w:val="00234D8D"/>
    <w:rsid w:val="00237509"/>
    <w:rsid w:val="00245760"/>
    <w:rsid w:val="00250585"/>
    <w:rsid w:val="0025253C"/>
    <w:rsid w:val="00254347"/>
    <w:rsid w:val="00254A22"/>
    <w:rsid w:val="0025788A"/>
    <w:rsid w:val="00257CD9"/>
    <w:rsid w:val="002600D9"/>
    <w:rsid w:val="0026161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67B"/>
    <w:rsid w:val="002A0284"/>
    <w:rsid w:val="002A0676"/>
    <w:rsid w:val="002A2BF5"/>
    <w:rsid w:val="002B0D89"/>
    <w:rsid w:val="002B1451"/>
    <w:rsid w:val="002B2877"/>
    <w:rsid w:val="002B2B17"/>
    <w:rsid w:val="002B46D9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3D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3022"/>
    <w:rsid w:val="00345A95"/>
    <w:rsid w:val="00345C71"/>
    <w:rsid w:val="003470ED"/>
    <w:rsid w:val="003502FB"/>
    <w:rsid w:val="00352162"/>
    <w:rsid w:val="003535D3"/>
    <w:rsid w:val="00353C04"/>
    <w:rsid w:val="00354012"/>
    <w:rsid w:val="00354B2C"/>
    <w:rsid w:val="003576C0"/>
    <w:rsid w:val="00364E43"/>
    <w:rsid w:val="0037281E"/>
    <w:rsid w:val="00373821"/>
    <w:rsid w:val="00376ABE"/>
    <w:rsid w:val="00381B70"/>
    <w:rsid w:val="0039111E"/>
    <w:rsid w:val="00392D98"/>
    <w:rsid w:val="0039317E"/>
    <w:rsid w:val="00393FE0"/>
    <w:rsid w:val="0039441A"/>
    <w:rsid w:val="003968C5"/>
    <w:rsid w:val="003A2494"/>
    <w:rsid w:val="003A2B63"/>
    <w:rsid w:val="003A6246"/>
    <w:rsid w:val="003A69C1"/>
    <w:rsid w:val="003B1390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FA"/>
    <w:rsid w:val="003E187E"/>
    <w:rsid w:val="003E3893"/>
    <w:rsid w:val="003E525A"/>
    <w:rsid w:val="003E6E01"/>
    <w:rsid w:val="003F0CE4"/>
    <w:rsid w:val="003F388D"/>
    <w:rsid w:val="003F42C5"/>
    <w:rsid w:val="00401AA9"/>
    <w:rsid w:val="00402BC9"/>
    <w:rsid w:val="0040345D"/>
    <w:rsid w:val="00404782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A9"/>
    <w:rsid w:val="00440A89"/>
    <w:rsid w:val="00451327"/>
    <w:rsid w:val="004535D0"/>
    <w:rsid w:val="0045409B"/>
    <w:rsid w:val="00456321"/>
    <w:rsid w:val="00462104"/>
    <w:rsid w:val="00462130"/>
    <w:rsid w:val="00464BF2"/>
    <w:rsid w:val="00465CFC"/>
    <w:rsid w:val="004661A9"/>
    <w:rsid w:val="004670BF"/>
    <w:rsid w:val="004726E1"/>
    <w:rsid w:val="004761EF"/>
    <w:rsid w:val="00477157"/>
    <w:rsid w:val="00481933"/>
    <w:rsid w:val="00484EBD"/>
    <w:rsid w:val="00487EAB"/>
    <w:rsid w:val="004904FD"/>
    <w:rsid w:val="00494801"/>
    <w:rsid w:val="00494D0D"/>
    <w:rsid w:val="00494E7E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3DD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67EC"/>
    <w:rsid w:val="004F2929"/>
    <w:rsid w:val="004F3005"/>
    <w:rsid w:val="004F3170"/>
    <w:rsid w:val="004F5158"/>
    <w:rsid w:val="004F685E"/>
    <w:rsid w:val="004F7D1A"/>
    <w:rsid w:val="005011ED"/>
    <w:rsid w:val="00501C05"/>
    <w:rsid w:val="00501F64"/>
    <w:rsid w:val="00503DDB"/>
    <w:rsid w:val="005108DD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1C9E"/>
    <w:rsid w:val="00522AB0"/>
    <w:rsid w:val="005231B7"/>
    <w:rsid w:val="00523A16"/>
    <w:rsid w:val="005240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616C"/>
    <w:rsid w:val="005470D0"/>
    <w:rsid w:val="00547AB1"/>
    <w:rsid w:val="00547FBE"/>
    <w:rsid w:val="005529C6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2316"/>
    <w:rsid w:val="005779F8"/>
    <w:rsid w:val="0058162B"/>
    <w:rsid w:val="00583DC3"/>
    <w:rsid w:val="005906EA"/>
    <w:rsid w:val="00590BB4"/>
    <w:rsid w:val="00591A9D"/>
    <w:rsid w:val="00593131"/>
    <w:rsid w:val="00593AC7"/>
    <w:rsid w:val="00596940"/>
    <w:rsid w:val="00597434"/>
    <w:rsid w:val="00597BF8"/>
    <w:rsid w:val="005A1596"/>
    <w:rsid w:val="005A3B89"/>
    <w:rsid w:val="005A5E61"/>
    <w:rsid w:val="005A6F14"/>
    <w:rsid w:val="005B01FF"/>
    <w:rsid w:val="005B243D"/>
    <w:rsid w:val="005B35F0"/>
    <w:rsid w:val="005C0EB8"/>
    <w:rsid w:val="005C5597"/>
    <w:rsid w:val="005C7AFF"/>
    <w:rsid w:val="005D036B"/>
    <w:rsid w:val="005D38D0"/>
    <w:rsid w:val="005D3A96"/>
    <w:rsid w:val="005D53B9"/>
    <w:rsid w:val="005E0999"/>
    <w:rsid w:val="005E2FE4"/>
    <w:rsid w:val="005E5B4B"/>
    <w:rsid w:val="005E7AD9"/>
    <w:rsid w:val="005F23C0"/>
    <w:rsid w:val="005F3214"/>
    <w:rsid w:val="005F3F65"/>
    <w:rsid w:val="00600399"/>
    <w:rsid w:val="00600557"/>
    <w:rsid w:val="006032E3"/>
    <w:rsid w:val="00603517"/>
    <w:rsid w:val="0060368B"/>
    <w:rsid w:val="00603F9B"/>
    <w:rsid w:val="00606D24"/>
    <w:rsid w:val="00610052"/>
    <w:rsid w:val="00610CDD"/>
    <w:rsid w:val="0061174C"/>
    <w:rsid w:val="00614510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5CA8"/>
    <w:rsid w:val="00647E64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840"/>
    <w:rsid w:val="00672EE4"/>
    <w:rsid w:val="00673355"/>
    <w:rsid w:val="0067366D"/>
    <w:rsid w:val="00681FED"/>
    <w:rsid w:val="00682249"/>
    <w:rsid w:val="0068235D"/>
    <w:rsid w:val="00685630"/>
    <w:rsid w:val="00686C5A"/>
    <w:rsid w:val="00690028"/>
    <w:rsid w:val="006911F8"/>
    <w:rsid w:val="00691D10"/>
    <w:rsid w:val="006934FC"/>
    <w:rsid w:val="0069470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375F"/>
    <w:rsid w:val="006F52C0"/>
    <w:rsid w:val="006F6B84"/>
    <w:rsid w:val="007010D9"/>
    <w:rsid w:val="007012C3"/>
    <w:rsid w:val="007019D6"/>
    <w:rsid w:val="00701C1D"/>
    <w:rsid w:val="00701FB8"/>
    <w:rsid w:val="0070519B"/>
    <w:rsid w:val="007133BD"/>
    <w:rsid w:val="00715ABE"/>
    <w:rsid w:val="00717A11"/>
    <w:rsid w:val="00721145"/>
    <w:rsid w:val="00721990"/>
    <w:rsid w:val="0072572C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46E82"/>
    <w:rsid w:val="007527EE"/>
    <w:rsid w:val="00753D44"/>
    <w:rsid w:val="007558F7"/>
    <w:rsid w:val="0077055E"/>
    <w:rsid w:val="007736B0"/>
    <w:rsid w:val="00773C82"/>
    <w:rsid w:val="00773D87"/>
    <w:rsid w:val="007756F8"/>
    <w:rsid w:val="00776CBD"/>
    <w:rsid w:val="00777A83"/>
    <w:rsid w:val="00781CA8"/>
    <w:rsid w:val="007824E6"/>
    <w:rsid w:val="00783B0F"/>
    <w:rsid w:val="00785731"/>
    <w:rsid w:val="00785F34"/>
    <w:rsid w:val="007941FC"/>
    <w:rsid w:val="007965E0"/>
    <w:rsid w:val="00796F46"/>
    <w:rsid w:val="007A06FF"/>
    <w:rsid w:val="007A2FE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576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BD7"/>
    <w:rsid w:val="007F2D05"/>
    <w:rsid w:val="007F37B6"/>
    <w:rsid w:val="007F7B75"/>
    <w:rsid w:val="00800995"/>
    <w:rsid w:val="008021E1"/>
    <w:rsid w:val="00804EA5"/>
    <w:rsid w:val="00806A15"/>
    <w:rsid w:val="00806B01"/>
    <w:rsid w:val="00806DCA"/>
    <w:rsid w:val="008108DF"/>
    <w:rsid w:val="00812BB5"/>
    <w:rsid w:val="00815C72"/>
    <w:rsid w:val="00817856"/>
    <w:rsid w:val="00820ED1"/>
    <w:rsid w:val="00820F19"/>
    <w:rsid w:val="00820FE7"/>
    <w:rsid w:val="008223D2"/>
    <w:rsid w:val="008236E0"/>
    <w:rsid w:val="00824D84"/>
    <w:rsid w:val="0083012F"/>
    <w:rsid w:val="00832FE1"/>
    <w:rsid w:val="008346ED"/>
    <w:rsid w:val="00835EEB"/>
    <w:rsid w:val="008402F7"/>
    <w:rsid w:val="0084067F"/>
    <w:rsid w:val="00840829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11C5"/>
    <w:rsid w:val="0088519E"/>
    <w:rsid w:val="00886EC4"/>
    <w:rsid w:val="00886F2C"/>
    <w:rsid w:val="00887C13"/>
    <w:rsid w:val="008920DA"/>
    <w:rsid w:val="008948C0"/>
    <w:rsid w:val="008B2B2F"/>
    <w:rsid w:val="008B799C"/>
    <w:rsid w:val="008C0050"/>
    <w:rsid w:val="008D0900"/>
    <w:rsid w:val="008D1E14"/>
    <w:rsid w:val="008D4925"/>
    <w:rsid w:val="008D60D0"/>
    <w:rsid w:val="008D7356"/>
    <w:rsid w:val="008E3746"/>
    <w:rsid w:val="008F1E8A"/>
    <w:rsid w:val="00900564"/>
    <w:rsid w:val="00902F15"/>
    <w:rsid w:val="009053E1"/>
    <w:rsid w:val="00906EB7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45B0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0CF0"/>
    <w:rsid w:val="00992B1E"/>
    <w:rsid w:val="00993CB9"/>
    <w:rsid w:val="00993F81"/>
    <w:rsid w:val="00995F77"/>
    <w:rsid w:val="0099608D"/>
    <w:rsid w:val="009962E8"/>
    <w:rsid w:val="009A0053"/>
    <w:rsid w:val="009A005A"/>
    <w:rsid w:val="009A04C0"/>
    <w:rsid w:val="009A0DDA"/>
    <w:rsid w:val="009A23B0"/>
    <w:rsid w:val="009A3864"/>
    <w:rsid w:val="009A3BD7"/>
    <w:rsid w:val="009A7B19"/>
    <w:rsid w:val="009B59BB"/>
    <w:rsid w:val="009B7656"/>
    <w:rsid w:val="009C0ED4"/>
    <w:rsid w:val="009C30B3"/>
    <w:rsid w:val="009C4E09"/>
    <w:rsid w:val="009C57A9"/>
    <w:rsid w:val="009C7364"/>
    <w:rsid w:val="009D4AD2"/>
    <w:rsid w:val="009E04C6"/>
    <w:rsid w:val="009E1293"/>
    <w:rsid w:val="009E5941"/>
    <w:rsid w:val="009E5A2A"/>
    <w:rsid w:val="009F2AB2"/>
    <w:rsid w:val="009F377A"/>
    <w:rsid w:val="009F4082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5F4E"/>
    <w:rsid w:val="00A3610A"/>
    <w:rsid w:val="00A43907"/>
    <w:rsid w:val="00A43B1C"/>
    <w:rsid w:val="00A46ABB"/>
    <w:rsid w:val="00A474AD"/>
    <w:rsid w:val="00A475CE"/>
    <w:rsid w:val="00A51C2B"/>
    <w:rsid w:val="00A53A38"/>
    <w:rsid w:val="00A56E6A"/>
    <w:rsid w:val="00A601F0"/>
    <w:rsid w:val="00A62F13"/>
    <w:rsid w:val="00A67F0D"/>
    <w:rsid w:val="00A73F07"/>
    <w:rsid w:val="00A75A45"/>
    <w:rsid w:val="00A80391"/>
    <w:rsid w:val="00A8090B"/>
    <w:rsid w:val="00A82AE0"/>
    <w:rsid w:val="00A8499D"/>
    <w:rsid w:val="00A86156"/>
    <w:rsid w:val="00A90886"/>
    <w:rsid w:val="00A921BB"/>
    <w:rsid w:val="00A93C55"/>
    <w:rsid w:val="00A94D33"/>
    <w:rsid w:val="00AA028A"/>
    <w:rsid w:val="00AA0E27"/>
    <w:rsid w:val="00AA4BAF"/>
    <w:rsid w:val="00AA7B22"/>
    <w:rsid w:val="00AB0110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046"/>
    <w:rsid w:val="00AD7BB7"/>
    <w:rsid w:val="00AE238A"/>
    <w:rsid w:val="00AE2726"/>
    <w:rsid w:val="00AE5559"/>
    <w:rsid w:val="00AE72DD"/>
    <w:rsid w:val="00AE7CEE"/>
    <w:rsid w:val="00AF1A24"/>
    <w:rsid w:val="00B10338"/>
    <w:rsid w:val="00B12026"/>
    <w:rsid w:val="00B135A7"/>
    <w:rsid w:val="00B138A7"/>
    <w:rsid w:val="00B165ED"/>
    <w:rsid w:val="00B16E6E"/>
    <w:rsid w:val="00B20119"/>
    <w:rsid w:val="00B21574"/>
    <w:rsid w:val="00B21A9D"/>
    <w:rsid w:val="00B22351"/>
    <w:rsid w:val="00B2624F"/>
    <w:rsid w:val="00B270FB"/>
    <w:rsid w:val="00B27B88"/>
    <w:rsid w:val="00B27F20"/>
    <w:rsid w:val="00B3007A"/>
    <w:rsid w:val="00B3052B"/>
    <w:rsid w:val="00B30BD4"/>
    <w:rsid w:val="00B31D46"/>
    <w:rsid w:val="00B35219"/>
    <w:rsid w:val="00B3627C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094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5632"/>
    <w:rsid w:val="00BC603F"/>
    <w:rsid w:val="00BC755C"/>
    <w:rsid w:val="00BC7C9F"/>
    <w:rsid w:val="00BC7E72"/>
    <w:rsid w:val="00BD2F8C"/>
    <w:rsid w:val="00BD36BE"/>
    <w:rsid w:val="00BD658B"/>
    <w:rsid w:val="00BD67AE"/>
    <w:rsid w:val="00BD6B13"/>
    <w:rsid w:val="00BD72CD"/>
    <w:rsid w:val="00BE0384"/>
    <w:rsid w:val="00BE1CCE"/>
    <w:rsid w:val="00BE37A0"/>
    <w:rsid w:val="00BE3995"/>
    <w:rsid w:val="00BE4CB3"/>
    <w:rsid w:val="00BE5606"/>
    <w:rsid w:val="00BE6475"/>
    <w:rsid w:val="00BF1E65"/>
    <w:rsid w:val="00BF467D"/>
    <w:rsid w:val="00BF6ADD"/>
    <w:rsid w:val="00BF76CD"/>
    <w:rsid w:val="00C01760"/>
    <w:rsid w:val="00C01F75"/>
    <w:rsid w:val="00C035D7"/>
    <w:rsid w:val="00C03C39"/>
    <w:rsid w:val="00C04A89"/>
    <w:rsid w:val="00C12968"/>
    <w:rsid w:val="00C13A76"/>
    <w:rsid w:val="00C13CC8"/>
    <w:rsid w:val="00C20CD3"/>
    <w:rsid w:val="00C2233B"/>
    <w:rsid w:val="00C30534"/>
    <w:rsid w:val="00C31F2C"/>
    <w:rsid w:val="00C32F7B"/>
    <w:rsid w:val="00C34127"/>
    <w:rsid w:val="00C3430D"/>
    <w:rsid w:val="00C368BA"/>
    <w:rsid w:val="00C37D63"/>
    <w:rsid w:val="00C42267"/>
    <w:rsid w:val="00C452B9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2EEF"/>
    <w:rsid w:val="00C75407"/>
    <w:rsid w:val="00C85FC0"/>
    <w:rsid w:val="00C8636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B86"/>
    <w:rsid w:val="00CC5610"/>
    <w:rsid w:val="00CC7452"/>
    <w:rsid w:val="00CC7E95"/>
    <w:rsid w:val="00CD083C"/>
    <w:rsid w:val="00CD127A"/>
    <w:rsid w:val="00CD7D68"/>
    <w:rsid w:val="00CE44CA"/>
    <w:rsid w:val="00CE4B64"/>
    <w:rsid w:val="00CE4ED9"/>
    <w:rsid w:val="00CE7786"/>
    <w:rsid w:val="00CE77EC"/>
    <w:rsid w:val="00CF2F8F"/>
    <w:rsid w:val="00D068E8"/>
    <w:rsid w:val="00D10806"/>
    <w:rsid w:val="00D11257"/>
    <w:rsid w:val="00D11DD1"/>
    <w:rsid w:val="00D138B0"/>
    <w:rsid w:val="00D146F4"/>
    <w:rsid w:val="00D17F96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5D3E"/>
    <w:rsid w:val="00D50564"/>
    <w:rsid w:val="00D52475"/>
    <w:rsid w:val="00D573E9"/>
    <w:rsid w:val="00D643F3"/>
    <w:rsid w:val="00D67031"/>
    <w:rsid w:val="00D670F7"/>
    <w:rsid w:val="00D71222"/>
    <w:rsid w:val="00D77673"/>
    <w:rsid w:val="00D77955"/>
    <w:rsid w:val="00D8020B"/>
    <w:rsid w:val="00D81950"/>
    <w:rsid w:val="00D8214A"/>
    <w:rsid w:val="00D8519E"/>
    <w:rsid w:val="00D85B4A"/>
    <w:rsid w:val="00D92DFB"/>
    <w:rsid w:val="00D9496C"/>
    <w:rsid w:val="00D97125"/>
    <w:rsid w:val="00DA10AF"/>
    <w:rsid w:val="00DA1797"/>
    <w:rsid w:val="00DA2872"/>
    <w:rsid w:val="00DA3B54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9A2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C5F"/>
    <w:rsid w:val="00E05D84"/>
    <w:rsid w:val="00E06069"/>
    <w:rsid w:val="00E065FE"/>
    <w:rsid w:val="00E10D9C"/>
    <w:rsid w:val="00E10DF7"/>
    <w:rsid w:val="00E11016"/>
    <w:rsid w:val="00E127B8"/>
    <w:rsid w:val="00E13349"/>
    <w:rsid w:val="00E17323"/>
    <w:rsid w:val="00E1773D"/>
    <w:rsid w:val="00E27372"/>
    <w:rsid w:val="00E2787F"/>
    <w:rsid w:val="00E2798A"/>
    <w:rsid w:val="00E305AA"/>
    <w:rsid w:val="00E3168E"/>
    <w:rsid w:val="00E37D5D"/>
    <w:rsid w:val="00E46267"/>
    <w:rsid w:val="00E502A8"/>
    <w:rsid w:val="00E5154D"/>
    <w:rsid w:val="00E51C45"/>
    <w:rsid w:val="00E52A53"/>
    <w:rsid w:val="00E535A6"/>
    <w:rsid w:val="00E5377F"/>
    <w:rsid w:val="00E53F8E"/>
    <w:rsid w:val="00E54098"/>
    <w:rsid w:val="00E56039"/>
    <w:rsid w:val="00E56CC0"/>
    <w:rsid w:val="00E60427"/>
    <w:rsid w:val="00E6164D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39A4"/>
    <w:rsid w:val="00E94E70"/>
    <w:rsid w:val="00E95C9A"/>
    <w:rsid w:val="00E96345"/>
    <w:rsid w:val="00E975E4"/>
    <w:rsid w:val="00EA0B24"/>
    <w:rsid w:val="00EA1E4E"/>
    <w:rsid w:val="00EA212F"/>
    <w:rsid w:val="00EA35F9"/>
    <w:rsid w:val="00EA41E9"/>
    <w:rsid w:val="00EB1FCB"/>
    <w:rsid w:val="00EB3308"/>
    <w:rsid w:val="00EB4003"/>
    <w:rsid w:val="00EB529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6A41"/>
    <w:rsid w:val="00ED75EB"/>
    <w:rsid w:val="00ED7EF4"/>
    <w:rsid w:val="00EE4620"/>
    <w:rsid w:val="00EE682B"/>
    <w:rsid w:val="00EF0292"/>
    <w:rsid w:val="00EF2CAF"/>
    <w:rsid w:val="00EF3F81"/>
    <w:rsid w:val="00EF42D2"/>
    <w:rsid w:val="00EF4A35"/>
    <w:rsid w:val="00F01E3C"/>
    <w:rsid w:val="00F037D7"/>
    <w:rsid w:val="00F038DD"/>
    <w:rsid w:val="00F042CA"/>
    <w:rsid w:val="00F0496C"/>
    <w:rsid w:val="00F121ED"/>
    <w:rsid w:val="00F1519D"/>
    <w:rsid w:val="00F17374"/>
    <w:rsid w:val="00F17AA1"/>
    <w:rsid w:val="00F17C96"/>
    <w:rsid w:val="00F22A3D"/>
    <w:rsid w:val="00F22A8F"/>
    <w:rsid w:val="00F233B7"/>
    <w:rsid w:val="00F23BA1"/>
    <w:rsid w:val="00F25FC9"/>
    <w:rsid w:val="00F273B7"/>
    <w:rsid w:val="00F27EFA"/>
    <w:rsid w:val="00F332CC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49C"/>
    <w:rsid w:val="00F61F65"/>
    <w:rsid w:val="00F62F49"/>
    <w:rsid w:val="00F6359E"/>
    <w:rsid w:val="00F65492"/>
    <w:rsid w:val="00F66C0B"/>
    <w:rsid w:val="00F70306"/>
    <w:rsid w:val="00F71A5B"/>
    <w:rsid w:val="00F723AE"/>
    <w:rsid w:val="00F73AF8"/>
    <w:rsid w:val="00F754B8"/>
    <w:rsid w:val="00F76251"/>
    <w:rsid w:val="00F77875"/>
    <w:rsid w:val="00F779A3"/>
    <w:rsid w:val="00F81888"/>
    <w:rsid w:val="00F85B9C"/>
    <w:rsid w:val="00F86937"/>
    <w:rsid w:val="00F87927"/>
    <w:rsid w:val="00F92160"/>
    <w:rsid w:val="00F9495E"/>
    <w:rsid w:val="00F94FCA"/>
    <w:rsid w:val="00FA0B6F"/>
    <w:rsid w:val="00FA3CAD"/>
    <w:rsid w:val="00FA70BD"/>
    <w:rsid w:val="00FA7372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192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  <w:rsid w:val="00FE684A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6111E"/>
    <w:rsid w:val="0007414B"/>
    <w:rsid w:val="00081066"/>
    <w:rsid w:val="0009103E"/>
    <w:rsid w:val="00092592"/>
    <w:rsid w:val="000B454E"/>
    <w:rsid w:val="000B47BC"/>
    <w:rsid w:val="000C001D"/>
    <w:rsid w:val="000E0CC5"/>
    <w:rsid w:val="000F117C"/>
    <w:rsid w:val="001101C0"/>
    <w:rsid w:val="00127196"/>
    <w:rsid w:val="001864D4"/>
    <w:rsid w:val="00191383"/>
    <w:rsid w:val="001A4087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E2B90"/>
    <w:rsid w:val="003F5C32"/>
    <w:rsid w:val="003F61E7"/>
    <w:rsid w:val="004108D2"/>
    <w:rsid w:val="00417A30"/>
    <w:rsid w:val="00431A63"/>
    <w:rsid w:val="00441DFE"/>
    <w:rsid w:val="00453BEA"/>
    <w:rsid w:val="004546A2"/>
    <w:rsid w:val="00465B6E"/>
    <w:rsid w:val="00470A24"/>
    <w:rsid w:val="004B3BC2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2320A"/>
    <w:rsid w:val="0063600C"/>
    <w:rsid w:val="00670B36"/>
    <w:rsid w:val="00673D1E"/>
    <w:rsid w:val="00682218"/>
    <w:rsid w:val="00685075"/>
    <w:rsid w:val="006935C0"/>
    <w:rsid w:val="006D01E3"/>
    <w:rsid w:val="00704CB7"/>
    <w:rsid w:val="00724B9C"/>
    <w:rsid w:val="00754822"/>
    <w:rsid w:val="007778E5"/>
    <w:rsid w:val="007839C7"/>
    <w:rsid w:val="00793912"/>
    <w:rsid w:val="007A4EC3"/>
    <w:rsid w:val="007B35D1"/>
    <w:rsid w:val="007C49C7"/>
    <w:rsid w:val="007E2877"/>
    <w:rsid w:val="008073A0"/>
    <w:rsid w:val="00814D5C"/>
    <w:rsid w:val="00837FE3"/>
    <w:rsid w:val="00842400"/>
    <w:rsid w:val="00865D56"/>
    <w:rsid w:val="00866671"/>
    <w:rsid w:val="00886235"/>
    <w:rsid w:val="008935A8"/>
    <w:rsid w:val="008A6626"/>
    <w:rsid w:val="008B4A4C"/>
    <w:rsid w:val="008B526D"/>
    <w:rsid w:val="008E6A10"/>
    <w:rsid w:val="008F0569"/>
    <w:rsid w:val="008F606E"/>
    <w:rsid w:val="009135E1"/>
    <w:rsid w:val="00914221"/>
    <w:rsid w:val="00915E25"/>
    <w:rsid w:val="00917E6C"/>
    <w:rsid w:val="00923218"/>
    <w:rsid w:val="00925A3A"/>
    <w:rsid w:val="0095694A"/>
    <w:rsid w:val="00964D5B"/>
    <w:rsid w:val="00990F0E"/>
    <w:rsid w:val="009957B1"/>
    <w:rsid w:val="00997E7D"/>
    <w:rsid w:val="009B4CF8"/>
    <w:rsid w:val="009D4407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811F1"/>
    <w:rsid w:val="00BD119E"/>
    <w:rsid w:val="00BE0771"/>
    <w:rsid w:val="00C22A10"/>
    <w:rsid w:val="00C57AC2"/>
    <w:rsid w:val="00C75F38"/>
    <w:rsid w:val="00C872BE"/>
    <w:rsid w:val="00CB349C"/>
    <w:rsid w:val="00CC1EB9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56B5F"/>
    <w:rsid w:val="00E65056"/>
    <w:rsid w:val="00E748EB"/>
    <w:rsid w:val="00EA064F"/>
    <w:rsid w:val="00EB36D6"/>
    <w:rsid w:val="00EC6CCE"/>
    <w:rsid w:val="00ED24F4"/>
    <w:rsid w:val="00EE4297"/>
    <w:rsid w:val="00EF7DAA"/>
    <w:rsid w:val="00F1629B"/>
    <w:rsid w:val="00F267AB"/>
    <w:rsid w:val="00F53A00"/>
    <w:rsid w:val="00F54388"/>
    <w:rsid w:val="00F902BF"/>
    <w:rsid w:val="00F93792"/>
    <w:rsid w:val="00F940A3"/>
    <w:rsid w:val="00FA1CED"/>
    <w:rsid w:val="00FA55BF"/>
    <w:rsid w:val="00FB772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53BC3-4B0A-455C-BEFD-E3E66C17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70ACC404.dotm</Template>
  <TotalTime>8454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Lupica</cp:lastModifiedBy>
  <cp:revision>134</cp:revision>
  <cp:lastPrinted>2017-04-12T07:46:00Z</cp:lastPrinted>
  <dcterms:created xsi:type="dcterms:W3CDTF">2015-06-23T12:36:00Z</dcterms:created>
  <dcterms:modified xsi:type="dcterms:W3CDTF">2017-04-12T07:46:00Z</dcterms:modified>
</cp:coreProperties>
</file>